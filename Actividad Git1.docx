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E175" w14:textId="0100C2C4" w:rsidR="0079283E" w:rsidRPr="009E5936" w:rsidRDefault="0079283E" w:rsidP="003C4962">
      <w:pPr>
        <w:spacing w:after="0" w:line="360" w:lineRule="auto"/>
        <w:jc w:val="center"/>
        <w:rPr>
          <w:rFonts w:cs="Calibri"/>
          <w:b/>
          <w:color w:val="92D050"/>
          <w:spacing w:val="20"/>
          <w:sz w:val="20"/>
          <w:szCs w:val="48"/>
        </w:rPr>
      </w:pPr>
      <w:r w:rsidRPr="009E5936">
        <w:rPr>
          <w:rFonts w:cs="Calibri"/>
          <w:b/>
          <w:color w:val="92D050"/>
          <w:spacing w:val="20"/>
          <w:sz w:val="48"/>
          <w:szCs w:val="48"/>
        </w:rPr>
        <w:t xml:space="preserve">Actividad </w:t>
      </w:r>
      <w:r w:rsidR="001A7B0A" w:rsidRPr="009E5936">
        <w:rPr>
          <w:rFonts w:cs="Calibri"/>
          <w:b/>
          <w:color w:val="92D050"/>
          <w:spacing w:val="20"/>
          <w:sz w:val="48"/>
          <w:szCs w:val="48"/>
        </w:rPr>
        <w:t>Evaluable</w:t>
      </w:r>
    </w:p>
    <w:tbl>
      <w:tblPr>
        <w:tblStyle w:val="Cuadrculaclara-nfasis5"/>
        <w:tblW w:w="5000" w:type="pct"/>
        <w:tblLook w:val="04A0" w:firstRow="1" w:lastRow="0" w:firstColumn="1" w:lastColumn="0" w:noHBand="0" w:noVBand="1"/>
      </w:tblPr>
      <w:tblGrid>
        <w:gridCol w:w="2118"/>
        <w:gridCol w:w="6366"/>
      </w:tblGrid>
      <w:tr w:rsidR="00B24A56" w:rsidRPr="00921AEB" w14:paraId="5CDC168A" w14:textId="77777777" w:rsidTr="00581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vAlign w:val="center"/>
          </w:tcPr>
          <w:p w14:paraId="30E711EF" w14:textId="77777777" w:rsidR="0079283E" w:rsidRPr="009E5936" w:rsidRDefault="005E1695" w:rsidP="009E5936">
            <w:pPr>
              <w:jc w:val="center"/>
              <w:rPr>
                <w:sz w:val="36"/>
                <w:szCs w:val="36"/>
              </w:rPr>
            </w:pPr>
            <w:r w:rsidRPr="009E5936">
              <w:rPr>
                <w:sz w:val="36"/>
                <w:szCs w:val="36"/>
              </w:rPr>
              <w:t>Módulo</w:t>
            </w:r>
          </w:p>
        </w:tc>
        <w:tc>
          <w:tcPr>
            <w:tcW w:w="3752" w:type="pct"/>
            <w:vAlign w:val="center"/>
          </w:tcPr>
          <w:p w14:paraId="2BA7BBCB" w14:textId="33C34DE9" w:rsidR="0079283E" w:rsidRPr="00921AEB" w:rsidRDefault="00D02EBC" w:rsidP="006712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36"/>
                <w:szCs w:val="36"/>
              </w:rPr>
            </w:pPr>
            <w:r w:rsidRPr="00D02EBC">
              <w:rPr>
                <w:b w:val="0"/>
                <w:bCs w:val="0"/>
                <w:color w:val="000000"/>
                <w:sz w:val="36"/>
                <w:szCs w:val="36"/>
              </w:rPr>
              <w:t>Servicios de red</w:t>
            </w:r>
          </w:p>
        </w:tc>
      </w:tr>
      <w:tr w:rsidR="00B24A56" w:rsidRPr="00921AEB" w14:paraId="64A7D139" w14:textId="77777777" w:rsidTr="0058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vAlign w:val="center"/>
          </w:tcPr>
          <w:p w14:paraId="02598407" w14:textId="66D71A6A" w:rsidR="0079283E" w:rsidRPr="00921AEB" w:rsidRDefault="0079283E" w:rsidP="009E5936">
            <w:pPr>
              <w:rPr>
                <w:b w:val="0"/>
                <w:bCs w:val="0"/>
              </w:rPr>
            </w:pPr>
            <w:r w:rsidRPr="00921AEB">
              <w:rPr>
                <w:b w:val="0"/>
                <w:bCs w:val="0"/>
              </w:rPr>
              <w:t>Nombre</w:t>
            </w:r>
            <w:r w:rsidR="00D639AD" w:rsidRPr="00921AEB">
              <w:rPr>
                <w:b w:val="0"/>
                <w:bCs w:val="0"/>
              </w:rPr>
              <w:t xml:space="preserve"> </w:t>
            </w:r>
            <w:r w:rsidRPr="00921AEB">
              <w:rPr>
                <w:b w:val="0"/>
                <w:bCs w:val="0"/>
              </w:rPr>
              <w:t>y Apellidos</w:t>
            </w:r>
            <w:r w:rsidR="00D639AD" w:rsidRPr="00921AEB">
              <w:rPr>
                <w:b w:val="0"/>
                <w:bCs w:val="0"/>
              </w:rPr>
              <w:t>:</w:t>
            </w:r>
          </w:p>
        </w:tc>
        <w:tc>
          <w:tcPr>
            <w:tcW w:w="3752" w:type="pct"/>
            <w:vAlign w:val="center"/>
          </w:tcPr>
          <w:p w14:paraId="3F2AB67E" w14:textId="335F8534" w:rsidR="0079283E" w:rsidRPr="00921AEB" w:rsidRDefault="00685076" w:rsidP="009E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Alejandro Casares Dominguez</w:t>
            </w:r>
          </w:p>
        </w:tc>
      </w:tr>
      <w:tr w:rsidR="00E76183" w:rsidRPr="00921AEB" w14:paraId="0296E0B3" w14:textId="77777777" w:rsidTr="00581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vAlign w:val="center"/>
          </w:tcPr>
          <w:p w14:paraId="10C7AC0C" w14:textId="0C38DF24" w:rsidR="00E76183" w:rsidRPr="00921AEB" w:rsidRDefault="00E76183" w:rsidP="00E76183">
            <w:r w:rsidRPr="00921AEB">
              <w:rPr>
                <w:b w:val="0"/>
                <w:bCs w:val="0"/>
              </w:rPr>
              <w:t>Nombre y Apellidos:</w:t>
            </w:r>
          </w:p>
        </w:tc>
        <w:tc>
          <w:tcPr>
            <w:tcW w:w="3752" w:type="pct"/>
            <w:vAlign w:val="center"/>
          </w:tcPr>
          <w:p w14:paraId="57200619" w14:textId="3784A6DC" w:rsidR="00E76183" w:rsidRPr="00921AEB" w:rsidRDefault="00685076" w:rsidP="00E76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Miguel </w:t>
            </w:r>
            <w:proofErr w:type="spellStart"/>
            <w:r>
              <w:rPr>
                <w:color w:val="000000"/>
              </w:rPr>
              <w:t>Gonzalez</w:t>
            </w:r>
            <w:proofErr w:type="spellEnd"/>
          </w:p>
        </w:tc>
      </w:tr>
      <w:tr w:rsidR="00E76183" w:rsidRPr="00921AEB" w14:paraId="6D9E52BA" w14:textId="77777777" w:rsidTr="0058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vAlign w:val="center"/>
          </w:tcPr>
          <w:p w14:paraId="2074D6E7" w14:textId="5EF081DD" w:rsidR="00E76183" w:rsidRPr="00921AEB" w:rsidRDefault="00E76183" w:rsidP="00E76183">
            <w:r w:rsidRPr="00921AEB">
              <w:rPr>
                <w:b w:val="0"/>
                <w:bCs w:val="0"/>
              </w:rPr>
              <w:t>Nombre y Apellidos:</w:t>
            </w:r>
          </w:p>
        </w:tc>
        <w:tc>
          <w:tcPr>
            <w:tcW w:w="3752" w:type="pct"/>
            <w:vAlign w:val="center"/>
          </w:tcPr>
          <w:p w14:paraId="3D652DE4" w14:textId="1B9A19BB" w:rsidR="00E76183" w:rsidRPr="00921AEB" w:rsidRDefault="00685076" w:rsidP="00E76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Jorge </w:t>
            </w:r>
            <w:proofErr w:type="spellStart"/>
            <w:r>
              <w:rPr>
                <w:color w:val="000000"/>
              </w:rPr>
              <w:t>Lopez</w:t>
            </w:r>
            <w:proofErr w:type="spellEnd"/>
          </w:p>
        </w:tc>
      </w:tr>
      <w:tr w:rsidR="00685076" w:rsidRPr="00921AEB" w14:paraId="26DBFCCF" w14:textId="77777777" w:rsidTr="00581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vAlign w:val="center"/>
          </w:tcPr>
          <w:p w14:paraId="09342516" w14:textId="3FC2CD9E" w:rsidR="00685076" w:rsidRPr="00921AEB" w:rsidRDefault="00685076" w:rsidP="00E76183">
            <w:r w:rsidRPr="00921AEB">
              <w:rPr>
                <w:b w:val="0"/>
                <w:bCs w:val="0"/>
              </w:rPr>
              <w:t>Nombre y Apellidos:</w:t>
            </w:r>
          </w:p>
        </w:tc>
        <w:tc>
          <w:tcPr>
            <w:tcW w:w="3752" w:type="pct"/>
            <w:vAlign w:val="center"/>
          </w:tcPr>
          <w:p w14:paraId="307F8347" w14:textId="2D963D1E" w:rsidR="00685076" w:rsidRPr="00921AEB" w:rsidRDefault="00685076" w:rsidP="00E76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Chen Wang</w:t>
            </w:r>
          </w:p>
        </w:tc>
      </w:tr>
      <w:tr w:rsidR="0079283E" w:rsidRPr="00921AEB" w14:paraId="74EC0963" w14:textId="77777777" w:rsidTr="009E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7B0E76AF" w14:textId="7947E231" w:rsidR="0079283E" w:rsidRPr="00921AEB" w:rsidRDefault="003666DF" w:rsidP="003666DF">
            <w:pPr>
              <w:rPr>
                <w:color w:val="000000"/>
              </w:rPr>
            </w:pPr>
            <w:r>
              <w:rPr>
                <w:color w:val="000000"/>
              </w:rPr>
              <w:t>Estas soluciones deben ser entregadas en PDF</w:t>
            </w:r>
            <w:r w:rsidR="00D02EBC">
              <w:rPr>
                <w:color w:val="000000"/>
              </w:rPr>
              <w:t xml:space="preserve">. </w:t>
            </w:r>
          </w:p>
        </w:tc>
      </w:tr>
    </w:tbl>
    <w:p w14:paraId="1E3117DF" w14:textId="77777777" w:rsidR="0079283E" w:rsidRPr="00921AEB" w:rsidRDefault="0079283E" w:rsidP="0079283E">
      <w:pPr>
        <w:spacing w:before="120" w:after="0" w:line="360" w:lineRule="auto"/>
        <w:jc w:val="both"/>
        <w:rPr>
          <w:rFonts w:cs="Calibri"/>
          <w:b/>
          <w:color w:val="966727"/>
          <w:spacing w:val="20"/>
          <w:sz w:val="8"/>
          <w:szCs w:val="28"/>
        </w:rPr>
      </w:pPr>
    </w:p>
    <w:p w14:paraId="5C6D980F" w14:textId="69EE17B8" w:rsidR="00026F51" w:rsidRPr="009E5936" w:rsidRDefault="00F70C88" w:rsidP="00F80C82">
      <w:pPr>
        <w:pStyle w:val="Ttulo2"/>
        <w:jc w:val="center"/>
        <w:rPr>
          <w:rFonts w:ascii="Calibri" w:hAnsi="Calibri"/>
          <w:color w:val="92D050"/>
        </w:rPr>
      </w:pPr>
      <w:r w:rsidRPr="009E5936">
        <w:rPr>
          <w:rFonts w:ascii="Calibri" w:hAnsi="Calibri"/>
          <w:color w:val="92D050"/>
        </w:rPr>
        <w:t xml:space="preserve">FECHA DE ENTREGA: </w:t>
      </w:r>
      <w:r w:rsidR="00BA0B0D" w:rsidRPr="009E5936">
        <w:rPr>
          <w:rFonts w:ascii="Calibri" w:hAnsi="Calibri"/>
          <w:color w:val="92D050"/>
        </w:rPr>
        <w:t>--</w:t>
      </w:r>
      <w:r w:rsidRPr="009E5936">
        <w:rPr>
          <w:rFonts w:ascii="Calibri" w:hAnsi="Calibri"/>
          <w:color w:val="92D050"/>
        </w:rPr>
        <w:t>/</w:t>
      </w:r>
      <w:r w:rsidR="00BA0B0D" w:rsidRPr="009E5936">
        <w:rPr>
          <w:rFonts w:ascii="Calibri" w:hAnsi="Calibri"/>
          <w:color w:val="92D050"/>
        </w:rPr>
        <w:t>--</w:t>
      </w:r>
      <w:r w:rsidRPr="009E5936">
        <w:rPr>
          <w:rFonts w:ascii="Calibri" w:hAnsi="Calibri"/>
          <w:color w:val="92D050"/>
        </w:rPr>
        <w:t>/</w:t>
      </w:r>
      <w:r w:rsidR="00D639AD" w:rsidRPr="009E5936">
        <w:rPr>
          <w:rFonts w:ascii="Calibri" w:hAnsi="Calibri"/>
          <w:color w:val="92D050"/>
        </w:rPr>
        <w:t>2</w:t>
      </w:r>
      <w:r w:rsidR="003C4962" w:rsidRPr="009E5936">
        <w:rPr>
          <w:rFonts w:ascii="Calibri" w:hAnsi="Calibri"/>
          <w:color w:val="92D050"/>
        </w:rPr>
        <w:t>1</w:t>
      </w:r>
    </w:p>
    <w:p w14:paraId="736F4D50" w14:textId="77777777" w:rsidR="002D54D9" w:rsidRPr="00921AEB" w:rsidRDefault="002D54D9" w:rsidP="002D54D9"/>
    <w:p w14:paraId="0FF5FC6A" w14:textId="77777777" w:rsidR="002D54D9" w:rsidRPr="009A539B" w:rsidRDefault="002D54D9" w:rsidP="009A539B">
      <w:pPr>
        <w:pStyle w:val="Ttulo"/>
      </w:pPr>
      <w:r w:rsidRPr="009A539B">
        <w:t>Objetivos</w:t>
      </w:r>
    </w:p>
    <w:p w14:paraId="6AE115D8" w14:textId="77777777" w:rsidR="002D54D9" w:rsidRPr="00BA0B0D" w:rsidRDefault="002D54D9" w:rsidP="002D54D9">
      <w:pPr>
        <w:jc w:val="both"/>
        <w:rPr>
          <w:rFonts w:eastAsia="Verdana" w:cs="Verdana"/>
        </w:rPr>
      </w:pPr>
      <w:r w:rsidRPr="00BA0B0D">
        <w:rPr>
          <w:rFonts w:eastAsia="Verdana" w:cs="Verdana"/>
        </w:rPr>
        <w:t xml:space="preserve">El objetivo de esta actividad individual es la de repasar, asentar y adquirir un mayor conocimiento de lo impartido en clase. </w:t>
      </w:r>
    </w:p>
    <w:p w14:paraId="228527CF" w14:textId="394DC3EE" w:rsidR="00146648" w:rsidRPr="00BA0B0D" w:rsidRDefault="00146648" w:rsidP="002D54D9">
      <w:pPr>
        <w:rPr>
          <w:rFonts w:eastAsia="Verdana" w:cs="Verdana"/>
          <w:b/>
          <w:bCs/>
        </w:rPr>
      </w:pPr>
      <w:r w:rsidRPr="00BA0B0D">
        <w:rPr>
          <w:rFonts w:eastAsia="Verdana" w:cs="Verdana"/>
        </w:rPr>
        <w:t xml:space="preserve">El archivo debe nombrarse como: </w:t>
      </w:r>
      <w:r w:rsidRPr="00BA0B0D">
        <w:rPr>
          <w:rFonts w:eastAsia="Verdana" w:cs="Verdana"/>
          <w:b/>
          <w:bCs/>
        </w:rPr>
        <w:t>nombre_apellido1_apellido2.</w:t>
      </w:r>
      <w:r w:rsidR="003666DF">
        <w:rPr>
          <w:rFonts w:eastAsia="Verdana" w:cs="Verdana"/>
          <w:b/>
          <w:bCs/>
        </w:rPr>
        <w:t>PDF</w:t>
      </w:r>
    </w:p>
    <w:p w14:paraId="6954E432" w14:textId="1CF00205" w:rsidR="00146648" w:rsidRPr="00BA0B0D" w:rsidRDefault="00146648" w:rsidP="002D54D9">
      <w:pPr>
        <w:rPr>
          <w:rFonts w:eastAsia="Verdana" w:cs="Verdana"/>
        </w:rPr>
      </w:pPr>
      <w:proofErr w:type="spellStart"/>
      <w:r w:rsidRPr="00BA0B0D">
        <w:rPr>
          <w:rFonts w:eastAsia="Verdana" w:cs="Verdana"/>
        </w:rPr>
        <w:t>Ej</w:t>
      </w:r>
      <w:proofErr w:type="spellEnd"/>
      <w:r w:rsidRPr="00BA0B0D">
        <w:rPr>
          <w:rFonts w:eastAsia="Verdana" w:cs="Verdana"/>
        </w:rPr>
        <w:t xml:space="preserve">: </w:t>
      </w:r>
      <w:r w:rsidR="00F371A2">
        <w:rPr>
          <w:rFonts w:eastAsia="Verdana" w:cs="Verdana"/>
        </w:rPr>
        <w:t>Belen</w:t>
      </w:r>
      <w:r w:rsidRPr="00BA0B0D">
        <w:rPr>
          <w:rFonts w:eastAsia="Verdana" w:cs="Verdana"/>
        </w:rPr>
        <w:t>_</w:t>
      </w:r>
      <w:r w:rsidR="00F371A2">
        <w:rPr>
          <w:rFonts w:eastAsia="Verdana" w:cs="Verdana"/>
        </w:rPr>
        <w:t>Vargas</w:t>
      </w:r>
      <w:r w:rsidRPr="00BA0B0D">
        <w:rPr>
          <w:rFonts w:eastAsia="Verdana" w:cs="Verdana"/>
        </w:rPr>
        <w:t>_</w:t>
      </w:r>
      <w:r w:rsidR="00F371A2">
        <w:rPr>
          <w:rFonts w:eastAsia="Verdana" w:cs="Verdana"/>
        </w:rPr>
        <w:t>Sabater</w:t>
      </w:r>
      <w:r w:rsidRPr="00BA0B0D">
        <w:rPr>
          <w:rFonts w:eastAsia="Verdana" w:cs="Verdana"/>
        </w:rPr>
        <w:t>.</w:t>
      </w:r>
      <w:r w:rsidR="00A86381">
        <w:rPr>
          <w:rFonts w:eastAsia="Verdana" w:cs="Verdana"/>
        </w:rPr>
        <w:t>pdf</w:t>
      </w:r>
    </w:p>
    <w:p w14:paraId="78C3549C" w14:textId="6E10DD8F" w:rsidR="00BA0B0D" w:rsidRDefault="00BA0B0D">
      <w:pPr>
        <w:spacing w:after="0" w:line="240" w:lineRule="auto"/>
        <w:rPr>
          <w:rFonts w:eastAsia="Verdana" w:cs="Verdana"/>
        </w:rPr>
      </w:pPr>
      <w:r>
        <w:rPr>
          <w:rFonts w:eastAsia="Verdana" w:cs="Verdana"/>
        </w:rPr>
        <w:br w:type="page"/>
      </w:r>
    </w:p>
    <w:p w14:paraId="7891EDF0" w14:textId="1CEBCBBC" w:rsidR="002D54D9" w:rsidRPr="0065362C" w:rsidRDefault="009A539B" w:rsidP="009A539B">
      <w:pPr>
        <w:pStyle w:val="Ttulo"/>
        <w:rPr>
          <w:rFonts w:asciiTheme="minorHAnsi" w:hAnsiTheme="minorHAnsi" w:cstheme="minorHAnsi"/>
        </w:rPr>
      </w:pPr>
      <w:r w:rsidRPr="0065362C">
        <w:rPr>
          <w:rFonts w:asciiTheme="minorHAnsi" w:hAnsiTheme="minorHAnsi" w:cstheme="minorHAnsi"/>
        </w:rPr>
        <w:lastRenderedPageBreak/>
        <w:t>Cuestiones</w:t>
      </w:r>
    </w:p>
    <w:p w14:paraId="7DE52D27" w14:textId="5C0C8756" w:rsidR="004B783A" w:rsidRPr="00E76183" w:rsidRDefault="00742FB4" w:rsidP="00E76183">
      <w:pPr>
        <w:spacing w:before="150" w:after="150" w:line="240" w:lineRule="auto"/>
        <w:outlineLvl w:val="4"/>
        <w:rPr>
          <w:rFonts w:ascii="Poppins" w:hAnsi="Poppins" w:cs="Poppins"/>
          <w:color w:val="001A1E"/>
          <w:sz w:val="32"/>
          <w:szCs w:val="32"/>
        </w:rPr>
      </w:pPr>
      <w:r>
        <w:rPr>
          <w:rFonts w:ascii="Poppins" w:hAnsi="Poppins" w:cs="Poppins"/>
          <w:color w:val="001A1E"/>
          <w:sz w:val="23"/>
          <w:szCs w:val="23"/>
        </w:rPr>
        <w:t xml:space="preserve">EJERCICIO 1: </w:t>
      </w:r>
      <w:r w:rsidR="005B32B5" w:rsidRPr="005B32B5">
        <w:rPr>
          <w:rFonts w:ascii="Poppins" w:hAnsi="Poppins" w:cs="Poppins"/>
          <w:b/>
          <w:bCs/>
          <w:color w:val="001A1E"/>
          <w:sz w:val="23"/>
          <w:szCs w:val="23"/>
        </w:rPr>
        <w:t>Práctica</w:t>
      </w:r>
      <w:r w:rsidR="005B32B5">
        <w:rPr>
          <w:rFonts w:ascii="Poppins" w:hAnsi="Poppins" w:cs="Poppins"/>
          <w:color w:val="001A1E"/>
          <w:sz w:val="23"/>
          <w:szCs w:val="23"/>
        </w:rPr>
        <w:t xml:space="preserve">: </w:t>
      </w:r>
      <w:r w:rsidR="00E76183">
        <w:rPr>
          <w:rFonts w:ascii="Poppins" w:hAnsi="Poppins" w:cs="Poppins"/>
          <w:color w:val="001A1E"/>
          <w:sz w:val="23"/>
          <w:szCs w:val="23"/>
        </w:rPr>
        <w:t>Realizar una guía práctica a modo de tutorial, sobre el uso de GitHub, algunos de los elementos que debe cubrir son:</w:t>
      </w:r>
    </w:p>
    <w:p w14:paraId="612812B4" w14:textId="247698F4" w:rsidR="00E76183" w:rsidRDefault="00E76183" w:rsidP="00E76183">
      <w:pPr>
        <w:pStyle w:val="Prrafodelista"/>
        <w:numPr>
          <w:ilvl w:val="0"/>
          <w:numId w:val="19"/>
        </w:numPr>
        <w:spacing w:before="150" w:after="150" w:line="240" w:lineRule="auto"/>
        <w:outlineLvl w:val="4"/>
        <w:rPr>
          <w:rFonts w:ascii="Poppins" w:hAnsi="Poppins" w:cs="Poppins"/>
          <w:color w:val="001A1E"/>
        </w:rPr>
      </w:pPr>
      <w:r w:rsidRPr="00E76183">
        <w:rPr>
          <w:rFonts w:ascii="Poppins" w:hAnsi="Poppins" w:cs="Poppins"/>
          <w:color w:val="001A1E"/>
        </w:rPr>
        <w:t>Creación</w:t>
      </w:r>
      <w:r>
        <w:rPr>
          <w:rFonts w:ascii="Poppins" w:hAnsi="Poppins" w:cs="Poppins"/>
          <w:color w:val="001A1E"/>
        </w:rPr>
        <w:t xml:space="preserve"> de repositorio</w:t>
      </w:r>
      <w:r w:rsidRPr="00E76183">
        <w:rPr>
          <w:rFonts w:ascii="Poppins" w:hAnsi="Poppins" w:cs="Poppins"/>
          <w:color w:val="001A1E"/>
        </w:rPr>
        <w:t xml:space="preserve"> y conexión con repositorio personal de </w:t>
      </w:r>
      <w:proofErr w:type="spellStart"/>
      <w:r w:rsidRPr="00E76183">
        <w:rPr>
          <w:rFonts w:ascii="Poppins" w:hAnsi="Poppins" w:cs="Poppins"/>
          <w:color w:val="001A1E"/>
        </w:rPr>
        <w:t>gitHub</w:t>
      </w:r>
      <w:proofErr w:type="spellEnd"/>
      <w:r w:rsidRPr="00E76183">
        <w:rPr>
          <w:rFonts w:ascii="Poppins" w:hAnsi="Poppins" w:cs="Poppins"/>
          <w:color w:val="001A1E"/>
        </w:rPr>
        <w:t xml:space="preserve"> mediante terminal con ejemplos</w:t>
      </w:r>
    </w:p>
    <w:p w14:paraId="74D696DD" w14:textId="77777777" w:rsidR="008317CC" w:rsidRDefault="008317CC" w:rsidP="008317CC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</w:p>
    <w:p w14:paraId="51ABE81B" w14:textId="5A23A4D0" w:rsidR="008317CC" w:rsidRPr="008317CC" w:rsidRDefault="008317CC" w:rsidP="008317CC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70C0"/>
        </w:rPr>
      </w:pPr>
      <w:r w:rsidRPr="008317CC">
        <w:rPr>
          <w:rFonts w:ascii="Poppins" w:hAnsi="Poppins" w:cs="Poppins"/>
          <w:color w:val="0070C0"/>
        </w:rPr>
        <w:t>Creamos un nuevo repositorio</w:t>
      </w:r>
    </w:p>
    <w:p w14:paraId="0AE935B9" w14:textId="1DB0B260" w:rsidR="008317CC" w:rsidRDefault="008317CC" w:rsidP="008317CC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  <w:r>
        <w:rPr>
          <w:noProof/>
        </w:rPr>
        <w:drawing>
          <wp:inline distT="0" distB="0" distL="0" distR="0" wp14:anchorId="3A64EFB0" wp14:editId="1F2D08A0">
            <wp:extent cx="4720281" cy="3655109"/>
            <wp:effectExtent l="0" t="0" r="4445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859" cy="366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D4F5" w14:textId="0117BABC" w:rsidR="008317CC" w:rsidRDefault="008317CC" w:rsidP="008317CC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</w:p>
    <w:p w14:paraId="0663761F" w14:textId="70A2BB3B" w:rsidR="008317CC" w:rsidRPr="00C60EC2" w:rsidRDefault="008317CC" w:rsidP="008317CC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70C0"/>
        </w:rPr>
      </w:pPr>
      <w:r w:rsidRPr="00C60EC2">
        <w:rPr>
          <w:rFonts w:ascii="Poppins" w:hAnsi="Poppins" w:cs="Poppins"/>
          <w:color w:val="0070C0"/>
        </w:rPr>
        <w:t>Este es el repositorio</w:t>
      </w:r>
    </w:p>
    <w:p w14:paraId="1BC0FF99" w14:textId="2DF5AE5C" w:rsidR="008317CC" w:rsidRDefault="008317CC" w:rsidP="008317CC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  <w:r>
        <w:rPr>
          <w:noProof/>
        </w:rPr>
        <w:drawing>
          <wp:inline distT="0" distB="0" distL="0" distR="0" wp14:anchorId="5E87575C" wp14:editId="114E3A1A">
            <wp:extent cx="5400040" cy="26644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D6DD" w14:textId="32C2B797" w:rsidR="008317CC" w:rsidRDefault="008317CC" w:rsidP="008317CC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</w:p>
    <w:p w14:paraId="7309EF06" w14:textId="5F23AAD8" w:rsidR="008317CC" w:rsidRDefault="008317CC" w:rsidP="008317CC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</w:p>
    <w:p w14:paraId="765E0F6F" w14:textId="1DAC54CA" w:rsidR="008317CC" w:rsidRPr="00C60EC2" w:rsidRDefault="00C60EC2" w:rsidP="008317CC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70C0"/>
        </w:rPr>
      </w:pPr>
      <w:r w:rsidRPr="00C60EC2">
        <w:rPr>
          <w:rFonts w:ascii="Poppins" w:hAnsi="Poppins" w:cs="Poppins"/>
          <w:color w:val="0070C0"/>
        </w:rPr>
        <w:lastRenderedPageBreak/>
        <w:t xml:space="preserve">Vamos a </w:t>
      </w:r>
      <w:proofErr w:type="spellStart"/>
      <w:r w:rsidRPr="00C60EC2">
        <w:rPr>
          <w:rFonts w:ascii="Poppins" w:hAnsi="Poppins" w:cs="Poppins"/>
          <w:color w:val="0070C0"/>
        </w:rPr>
        <w:t>settings</w:t>
      </w:r>
      <w:proofErr w:type="spellEnd"/>
      <w:r w:rsidRPr="00C60EC2">
        <w:rPr>
          <w:rFonts w:ascii="Poppins" w:hAnsi="Poppins" w:cs="Poppins"/>
          <w:color w:val="0070C0"/>
        </w:rPr>
        <w:t xml:space="preserve"> y después </w:t>
      </w:r>
      <w:proofErr w:type="spellStart"/>
      <w:r w:rsidRPr="00C60EC2">
        <w:rPr>
          <w:rFonts w:ascii="Poppins" w:hAnsi="Poppins" w:cs="Poppins"/>
          <w:color w:val="0070C0"/>
        </w:rPr>
        <w:t>colaborators</w:t>
      </w:r>
      <w:proofErr w:type="spellEnd"/>
      <w:r w:rsidRPr="00C60EC2">
        <w:rPr>
          <w:rFonts w:ascii="Poppins" w:hAnsi="Poppins" w:cs="Poppins"/>
          <w:color w:val="0070C0"/>
        </w:rPr>
        <w:t xml:space="preserve"> </w:t>
      </w:r>
    </w:p>
    <w:p w14:paraId="3950B067" w14:textId="773D8B2B" w:rsidR="008317CC" w:rsidRDefault="008317CC" w:rsidP="008317CC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  <w:r>
        <w:rPr>
          <w:noProof/>
        </w:rPr>
        <w:drawing>
          <wp:inline distT="0" distB="0" distL="0" distR="0" wp14:anchorId="2465A9D6" wp14:editId="2967D9D4">
            <wp:extent cx="5400040" cy="26746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DCE5" w14:textId="325206E5" w:rsidR="00C60EC2" w:rsidRPr="00C60EC2" w:rsidRDefault="00C60EC2" w:rsidP="008317CC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70C0"/>
        </w:rPr>
      </w:pPr>
      <w:r w:rsidRPr="00C60EC2">
        <w:rPr>
          <w:rFonts w:ascii="Poppins" w:hAnsi="Poppins" w:cs="Poppins"/>
          <w:color w:val="0070C0"/>
        </w:rPr>
        <w:t>Ahora añadimos a los colaboradores</w:t>
      </w:r>
    </w:p>
    <w:p w14:paraId="6333427F" w14:textId="03608D80" w:rsidR="00C60EC2" w:rsidRPr="00E76183" w:rsidRDefault="00C60EC2" w:rsidP="008317CC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  <w:r>
        <w:rPr>
          <w:noProof/>
        </w:rPr>
        <w:drawing>
          <wp:inline distT="0" distB="0" distL="0" distR="0" wp14:anchorId="0E9B96AD" wp14:editId="6EFCE345">
            <wp:extent cx="5400040" cy="26904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EB35" w14:textId="6493421B" w:rsidR="00685076" w:rsidRPr="00C60EC2" w:rsidRDefault="00E76183" w:rsidP="00C60EC2">
      <w:pPr>
        <w:pStyle w:val="Prrafodelista"/>
        <w:numPr>
          <w:ilvl w:val="0"/>
          <w:numId w:val="19"/>
        </w:numPr>
        <w:spacing w:before="150" w:after="150" w:line="240" w:lineRule="auto"/>
        <w:outlineLvl w:val="4"/>
        <w:rPr>
          <w:rFonts w:ascii="Poppins" w:hAnsi="Poppins" w:cs="Poppins"/>
          <w:color w:val="001A1E"/>
        </w:rPr>
      </w:pPr>
      <w:proofErr w:type="spellStart"/>
      <w:r w:rsidRPr="00E76183">
        <w:rPr>
          <w:rFonts w:ascii="Poppins" w:hAnsi="Poppins" w:cs="Poppins"/>
          <w:color w:val="001A1E"/>
        </w:rPr>
        <w:t>Push</w:t>
      </w:r>
      <w:proofErr w:type="spellEnd"/>
      <w:r w:rsidRPr="00E76183">
        <w:rPr>
          <w:rFonts w:ascii="Poppins" w:hAnsi="Poppins" w:cs="Poppins"/>
          <w:color w:val="001A1E"/>
        </w:rPr>
        <w:t xml:space="preserve"> Y </w:t>
      </w:r>
      <w:proofErr w:type="spellStart"/>
      <w:r w:rsidRPr="00E76183">
        <w:rPr>
          <w:rFonts w:ascii="Poppins" w:hAnsi="Poppins" w:cs="Poppins"/>
          <w:color w:val="001A1E"/>
        </w:rPr>
        <w:t>pulls</w:t>
      </w:r>
      <w:proofErr w:type="spellEnd"/>
      <w:r w:rsidRPr="00E76183">
        <w:rPr>
          <w:rFonts w:ascii="Poppins" w:hAnsi="Poppins" w:cs="Poppins"/>
          <w:color w:val="001A1E"/>
        </w:rPr>
        <w:t xml:space="preserve"> a los repositorios desde el terminal con ejemplos</w:t>
      </w:r>
      <w:r>
        <w:rPr>
          <w:rFonts w:ascii="Poppins" w:hAnsi="Poppins" w:cs="Poppins"/>
          <w:color w:val="001A1E"/>
        </w:rPr>
        <w:t>.</w:t>
      </w:r>
    </w:p>
    <w:p w14:paraId="17E78C7C" w14:textId="6F20933A" w:rsid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</w:p>
    <w:p w14:paraId="4FBD0F0E" w14:textId="04080802" w:rsidR="00C60EC2" w:rsidRP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70C0"/>
        </w:rPr>
      </w:pPr>
      <w:r w:rsidRPr="00C60EC2">
        <w:rPr>
          <w:rFonts w:ascii="Poppins" w:hAnsi="Poppins" w:cs="Poppins"/>
          <w:color w:val="0070C0"/>
        </w:rPr>
        <w:t xml:space="preserve">Hacemos el </w:t>
      </w:r>
      <w:proofErr w:type="spellStart"/>
      <w:r w:rsidRPr="00C60EC2">
        <w:rPr>
          <w:rFonts w:ascii="Poppins" w:hAnsi="Poppins" w:cs="Poppins"/>
          <w:color w:val="0070C0"/>
        </w:rPr>
        <w:t>git</w:t>
      </w:r>
      <w:proofErr w:type="spellEnd"/>
      <w:r w:rsidRPr="00C60EC2">
        <w:rPr>
          <w:rFonts w:ascii="Poppins" w:hAnsi="Poppins" w:cs="Poppins"/>
          <w:color w:val="0070C0"/>
        </w:rPr>
        <w:t xml:space="preserve"> </w:t>
      </w:r>
      <w:proofErr w:type="spellStart"/>
      <w:r w:rsidRPr="00C60EC2">
        <w:rPr>
          <w:rFonts w:ascii="Poppins" w:hAnsi="Poppins" w:cs="Poppins"/>
          <w:color w:val="0070C0"/>
        </w:rPr>
        <w:t>init</w:t>
      </w:r>
      <w:proofErr w:type="spellEnd"/>
      <w:r w:rsidRPr="00C60EC2">
        <w:rPr>
          <w:rFonts w:ascii="Poppins" w:hAnsi="Poppins" w:cs="Poppins"/>
          <w:color w:val="0070C0"/>
        </w:rPr>
        <w:t xml:space="preserve"> sobre la carpeta para configurar un repositorio nuevo</w:t>
      </w:r>
    </w:p>
    <w:p w14:paraId="48259A05" w14:textId="4327D924" w:rsid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  <w:r>
        <w:rPr>
          <w:noProof/>
        </w:rPr>
        <w:drawing>
          <wp:inline distT="0" distB="0" distL="0" distR="0" wp14:anchorId="2AE283AC" wp14:editId="5CEF9B2A">
            <wp:extent cx="5400040" cy="5435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1E8E" w14:textId="3AAD37BC" w:rsid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</w:p>
    <w:p w14:paraId="22400CFA" w14:textId="7225A6C7" w:rsid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  <w:r w:rsidRPr="00C60EC2">
        <w:rPr>
          <w:rFonts w:ascii="Poppins" w:hAnsi="Poppins" w:cs="Poppins"/>
          <w:color w:val="0070C0"/>
        </w:rPr>
        <w:t>Es un paso obligatorio para conectarnos al remoto</w:t>
      </w:r>
    </w:p>
    <w:p w14:paraId="171C1648" w14:textId="297C05AC" w:rsid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  <w:r>
        <w:rPr>
          <w:noProof/>
        </w:rPr>
        <w:drawing>
          <wp:inline distT="0" distB="0" distL="0" distR="0" wp14:anchorId="0CFA01EF" wp14:editId="278BD669">
            <wp:extent cx="5400040" cy="2571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682F" w14:textId="0A149572" w:rsid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</w:p>
    <w:p w14:paraId="52B5F042" w14:textId="28CEF682" w:rsid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</w:p>
    <w:p w14:paraId="26D3AD99" w14:textId="21B78E4A" w:rsid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</w:p>
    <w:p w14:paraId="19DA8035" w14:textId="6E752421" w:rsid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</w:p>
    <w:p w14:paraId="1EF7ECA4" w14:textId="283E23B9" w:rsid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</w:p>
    <w:p w14:paraId="72ED495E" w14:textId="1424A133" w:rsid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</w:p>
    <w:p w14:paraId="5C48D35A" w14:textId="70E11BE1" w:rsid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</w:p>
    <w:p w14:paraId="321BA00C" w14:textId="77C3A626" w:rsidR="00C60EC2" w:rsidRP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70C0"/>
        </w:rPr>
      </w:pPr>
      <w:r w:rsidRPr="00C60EC2">
        <w:rPr>
          <w:rFonts w:ascii="Poppins" w:hAnsi="Poppins" w:cs="Poppins"/>
          <w:color w:val="0070C0"/>
        </w:rPr>
        <w:t>Esto es para asociar a nuestro registro local el repositorio remoto</w:t>
      </w:r>
    </w:p>
    <w:p w14:paraId="06F76E11" w14:textId="57D21926" w:rsid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  <w:r>
        <w:rPr>
          <w:noProof/>
        </w:rPr>
        <w:drawing>
          <wp:inline distT="0" distB="0" distL="0" distR="0" wp14:anchorId="369B7F4D" wp14:editId="6E3DE6F4">
            <wp:extent cx="5400040" cy="2762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F944" w14:textId="27CA08DA" w:rsid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</w:p>
    <w:p w14:paraId="0CC24F37" w14:textId="0F61DAF0" w:rsidR="00C60EC2" w:rsidRP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70C0"/>
        </w:rPr>
      </w:pPr>
      <w:r w:rsidRPr="00C60EC2">
        <w:rPr>
          <w:rFonts w:ascii="Poppins" w:hAnsi="Poppins" w:cs="Poppins"/>
          <w:color w:val="0070C0"/>
        </w:rPr>
        <w:t xml:space="preserve">Esto es para cargar los archivos que están alojados en el repositorio de </w:t>
      </w:r>
      <w:proofErr w:type="spellStart"/>
      <w:r w:rsidRPr="00C60EC2">
        <w:rPr>
          <w:rFonts w:ascii="Poppins" w:hAnsi="Poppins" w:cs="Poppins"/>
          <w:color w:val="0070C0"/>
        </w:rPr>
        <w:t>github</w:t>
      </w:r>
      <w:proofErr w:type="spellEnd"/>
      <w:r w:rsidRPr="00C60EC2">
        <w:rPr>
          <w:rFonts w:ascii="Poppins" w:hAnsi="Poppins" w:cs="Poppins"/>
          <w:color w:val="0070C0"/>
        </w:rPr>
        <w:t xml:space="preserve"> al repositorio local</w:t>
      </w:r>
    </w:p>
    <w:p w14:paraId="7A3A2D74" w14:textId="3818F3BE" w:rsid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  <w:r>
        <w:rPr>
          <w:noProof/>
        </w:rPr>
        <w:drawing>
          <wp:inline distT="0" distB="0" distL="0" distR="0" wp14:anchorId="375E1495" wp14:editId="318F304E">
            <wp:extent cx="5400040" cy="2546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8F99" w14:textId="05AF73D1" w:rsid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</w:p>
    <w:p w14:paraId="36FAC3A3" w14:textId="28EEAF3F" w:rsidR="00C60EC2" w:rsidRP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70C0"/>
        </w:rPr>
      </w:pPr>
      <w:r w:rsidRPr="00C60EC2">
        <w:rPr>
          <w:rFonts w:ascii="Poppins" w:hAnsi="Poppins" w:cs="Poppins"/>
          <w:color w:val="0070C0"/>
        </w:rPr>
        <w:t xml:space="preserve">Esto es la prueba de que se ha bajado los archivos de </w:t>
      </w:r>
      <w:proofErr w:type="spellStart"/>
      <w:r w:rsidRPr="00C60EC2">
        <w:rPr>
          <w:rFonts w:ascii="Poppins" w:hAnsi="Poppins" w:cs="Poppins"/>
          <w:color w:val="0070C0"/>
        </w:rPr>
        <w:t>github</w:t>
      </w:r>
      <w:proofErr w:type="spellEnd"/>
    </w:p>
    <w:p w14:paraId="0AD3E46C" w14:textId="336B5107" w:rsid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  <w:r>
        <w:rPr>
          <w:noProof/>
        </w:rPr>
        <w:drawing>
          <wp:inline distT="0" distB="0" distL="0" distR="0" wp14:anchorId="2D052054" wp14:editId="6212C8D5">
            <wp:extent cx="5400040" cy="239839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3975" w14:textId="7E11BA08" w:rsidR="00C60EC2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</w:p>
    <w:p w14:paraId="6009175F" w14:textId="77777777" w:rsidR="00C60EC2" w:rsidRPr="001B2FD0" w:rsidRDefault="00C60EC2" w:rsidP="00C60EC2">
      <w:pPr>
        <w:spacing w:before="150" w:after="150" w:line="240" w:lineRule="auto"/>
        <w:outlineLvl w:val="4"/>
        <w:rPr>
          <w:rFonts w:ascii="Poppins" w:hAnsi="Poppins" w:cs="Poppins"/>
          <w:color w:val="0070C0"/>
        </w:rPr>
      </w:pPr>
      <w:r w:rsidRPr="001B2FD0">
        <w:rPr>
          <w:rFonts w:ascii="Poppins" w:hAnsi="Poppins" w:cs="Poppins"/>
          <w:color w:val="0070C0"/>
        </w:rPr>
        <w:t xml:space="preserve">Creamos actividad_git.txt y la editamos con nano. Añadimos el archivo a la rama y le hacemos un </w:t>
      </w:r>
      <w:proofErr w:type="spellStart"/>
      <w:r w:rsidRPr="001B2FD0">
        <w:rPr>
          <w:rFonts w:ascii="Poppins" w:hAnsi="Poppins" w:cs="Poppins"/>
          <w:color w:val="0070C0"/>
        </w:rPr>
        <w:t>co</w:t>
      </w:r>
      <w:r>
        <w:rPr>
          <w:rFonts w:ascii="Poppins" w:hAnsi="Poppins" w:cs="Poppins"/>
          <w:color w:val="0070C0"/>
        </w:rPr>
        <w:t>m</w:t>
      </w:r>
      <w:r w:rsidRPr="001B2FD0">
        <w:rPr>
          <w:rFonts w:ascii="Poppins" w:hAnsi="Poppins" w:cs="Poppins"/>
          <w:color w:val="0070C0"/>
        </w:rPr>
        <w:t>mit</w:t>
      </w:r>
      <w:proofErr w:type="spellEnd"/>
      <w:r w:rsidRPr="001B2FD0">
        <w:rPr>
          <w:rFonts w:ascii="Poppins" w:hAnsi="Poppins" w:cs="Poppins"/>
          <w:color w:val="0070C0"/>
        </w:rPr>
        <w:t xml:space="preserve"> para </w:t>
      </w:r>
      <w:r>
        <w:rPr>
          <w:rFonts w:ascii="Poppins" w:hAnsi="Poppins" w:cs="Poppins"/>
          <w:color w:val="0070C0"/>
        </w:rPr>
        <w:t xml:space="preserve">confirmar una </w:t>
      </w:r>
      <w:proofErr w:type="gramStart"/>
      <w:r>
        <w:rPr>
          <w:rFonts w:ascii="Poppins" w:hAnsi="Poppins" w:cs="Poppins"/>
          <w:color w:val="0070C0"/>
        </w:rPr>
        <w:t xml:space="preserve">instantánea </w:t>
      </w:r>
      <w:r w:rsidRPr="001B2FD0">
        <w:rPr>
          <w:rFonts w:ascii="Poppins" w:hAnsi="Poppins" w:cs="Poppins"/>
          <w:color w:val="0070C0"/>
        </w:rPr>
        <w:t xml:space="preserve"> al</w:t>
      </w:r>
      <w:proofErr w:type="gramEnd"/>
      <w:r w:rsidRPr="001B2FD0">
        <w:rPr>
          <w:rFonts w:ascii="Poppins" w:hAnsi="Poppins" w:cs="Poppins"/>
          <w:color w:val="0070C0"/>
        </w:rPr>
        <w:t xml:space="preserve"> repositorio </w:t>
      </w:r>
      <w:r>
        <w:rPr>
          <w:rFonts w:ascii="Poppins" w:hAnsi="Poppins" w:cs="Poppins"/>
          <w:color w:val="0070C0"/>
        </w:rPr>
        <w:t xml:space="preserve">local </w:t>
      </w:r>
      <w:r w:rsidRPr="001B2FD0">
        <w:rPr>
          <w:rFonts w:ascii="Poppins" w:hAnsi="Poppins" w:cs="Poppins"/>
          <w:color w:val="0070C0"/>
        </w:rPr>
        <w:t>creado.</w:t>
      </w:r>
    </w:p>
    <w:p w14:paraId="57D28B0D" w14:textId="77777777" w:rsidR="00C60EC2" w:rsidRDefault="00C60EC2" w:rsidP="00C60EC2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  <w:r>
        <w:rPr>
          <w:noProof/>
        </w:rPr>
        <w:drawing>
          <wp:inline distT="0" distB="0" distL="0" distR="0" wp14:anchorId="1C9CA23D" wp14:editId="4008AF04">
            <wp:extent cx="5400040" cy="2054225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D4F02" w14:textId="77777777" w:rsidR="00C60EC2" w:rsidRDefault="00C60EC2" w:rsidP="00C60EC2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</w:p>
    <w:p w14:paraId="6290D317" w14:textId="77777777" w:rsidR="00C60EC2" w:rsidRDefault="00C60EC2" w:rsidP="00C60EC2">
      <w:pPr>
        <w:spacing w:before="150" w:after="150" w:line="240" w:lineRule="auto"/>
        <w:outlineLvl w:val="4"/>
        <w:rPr>
          <w:rFonts w:ascii="Poppins" w:hAnsi="Poppins" w:cs="Poppins"/>
          <w:color w:val="0070C0"/>
        </w:rPr>
      </w:pPr>
    </w:p>
    <w:p w14:paraId="1C9E6D5B" w14:textId="77777777" w:rsidR="00C60EC2" w:rsidRDefault="00C60EC2" w:rsidP="00C60EC2">
      <w:pPr>
        <w:spacing w:before="150" w:after="150" w:line="240" w:lineRule="auto"/>
        <w:outlineLvl w:val="4"/>
        <w:rPr>
          <w:rFonts w:ascii="Poppins" w:hAnsi="Poppins" w:cs="Poppins"/>
          <w:color w:val="0070C0"/>
        </w:rPr>
      </w:pPr>
    </w:p>
    <w:p w14:paraId="20F3CE2E" w14:textId="77777777" w:rsidR="00C60EC2" w:rsidRDefault="00C60EC2" w:rsidP="00C60EC2">
      <w:pPr>
        <w:spacing w:before="150" w:after="150" w:line="240" w:lineRule="auto"/>
        <w:outlineLvl w:val="4"/>
        <w:rPr>
          <w:rFonts w:ascii="Poppins" w:hAnsi="Poppins" w:cs="Poppins"/>
          <w:color w:val="0070C0"/>
        </w:rPr>
      </w:pPr>
    </w:p>
    <w:p w14:paraId="6F2A40B9" w14:textId="77777777" w:rsidR="00C60EC2" w:rsidRDefault="00C60EC2" w:rsidP="00C60EC2">
      <w:pPr>
        <w:spacing w:before="150" w:after="150" w:line="240" w:lineRule="auto"/>
        <w:outlineLvl w:val="4"/>
        <w:rPr>
          <w:rFonts w:ascii="Poppins" w:hAnsi="Poppins" w:cs="Poppins"/>
          <w:color w:val="0070C0"/>
        </w:rPr>
      </w:pPr>
    </w:p>
    <w:p w14:paraId="3C3CDF09" w14:textId="44398EDB" w:rsidR="00C60EC2" w:rsidRPr="001B2FD0" w:rsidRDefault="00C60EC2" w:rsidP="00C60EC2">
      <w:pPr>
        <w:spacing w:before="150" w:after="150" w:line="240" w:lineRule="auto"/>
        <w:outlineLvl w:val="4"/>
        <w:rPr>
          <w:rFonts w:ascii="Poppins" w:hAnsi="Poppins" w:cs="Poppins"/>
          <w:color w:val="001A1E"/>
        </w:rPr>
      </w:pPr>
      <w:r w:rsidRPr="001B2FD0">
        <w:rPr>
          <w:rFonts w:ascii="Poppins" w:hAnsi="Poppins" w:cs="Poppins"/>
          <w:color w:val="0070C0"/>
        </w:rPr>
        <w:lastRenderedPageBreak/>
        <w:t xml:space="preserve">Hacemos un </w:t>
      </w:r>
      <w:proofErr w:type="spellStart"/>
      <w:r w:rsidRPr="001B2FD0">
        <w:rPr>
          <w:rFonts w:ascii="Poppins" w:hAnsi="Poppins" w:cs="Poppins"/>
          <w:color w:val="0070C0"/>
        </w:rPr>
        <w:t>git</w:t>
      </w:r>
      <w:proofErr w:type="spellEnd"/>
      <w:r w:rsidRPr="001B2FD0">
        <w:rPr>
          <w:rFonts w:ascii="Poppins" w:hAnsi="Poppins" w:cs="Poppins"/>
          <w:color w:val="0070C0"/>
        </w:rPr>
        <w:t xml:space="preserve"> </w:t>
      </w:r>
      <w:proofErr w:type="spellStart"/>
      <w:r w:rsidRPr="001B2FD0">
        <w:rPr>
          <w:rFonts w:ascii="Poppins" w:hAnsi="Poppins" w:cs="Poppins"/>
          <w:color w:val="0070C0"/>
        </w:rPr>
        <w:t>push</w:t>
      </w:r>
      <w:proofErr w:type="spellEnd"/>
      <w:r w:rsidRPr="001B2FD0">
        <w:rPr>
          <w:rFonts w:ascii="Poppins" w:hAnsi="Poppins" w:cs="Poppins"/>
          <w:color w:val="0070C0"/>
        </w:rPr>
        <w:t xml:space="preserve"> para </w:t>
      </w:r>
      <w:r>
        <w:rPr>
          <w:rFonts w:ascii="Poppins" w:hAnsi="Poppins" w:cs="Poppins"/>
          <w:color w:val="0070C0"/>
        </w:rPr>
        <w:t>subir</w:t>
      </w:r>
      <w:r w:rsidRPr="001B2FD0">
        <w:rPr>
          <w:rFonts w:ascii="Poppins" w:hAnsi="Poppins" w:cs="Poppins"/>
          <w:color w:val="0070C0"/>
        </w:rPr>
        <w:t xml:space="preserve"> el contenido del repositorio creado</w:t>
      </w:r>
    </w:p>
    <w:p w14:paraId="064537E9" w14:textId="77777777" w:rsidR="00C60EC2" w:rsidRDefault="00C60EC2" w:rsidP="00C60EC2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</w:p>
    <w:p w14:paraId="287E9EBE" w14:textId="77777777" w:rsidR="00C60EC2" w:rsidRDefault="00C60EC2" w:rsidP="00C60EC2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  <w:r>
        <w:rPr>
          <w:noProof/>
        </w:rPr>
        <w:drawing>
          <wp:inline distT="0" distB="0" distL="0" distR="0" wp14:anchorId="282EF06A" wp14:editId="2BC9E2AF">
            <wp:extent cx="5400040" cy="2204720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B11B" w14:textId="77777777" w:rsidR="00C60EC2" w:rsidRPr="00E76183" w:rsidRDefault="00C60EC2" w:rsidP="00685076">
      <w:pPr>
        <w:pStyle w:val="Prrafodelista"/>
        <w:spacing w:before="150" w:after="150" w:line="240" w:lineRule="auto"/>
        <w:outlineLvl w:val="4"/>
        <w:rPr>
          <w:rFonts w:ascii="Poppins" w:hAnsi="Poppins" w:cs="Poppins"/>
          <w:color w:val="001A1E"/>
        </w:rPr>
      </w:pPr>
    </w:p>
    <w:p w14:paraId="7E4B1EAF" w14:textId="7F631963" w:rsidR="00E76183" w:rsidRDefault="00E76183" w:rsidP="00E76183">
      <w:pPr>
        <w:pStyle w:val="Prrafodelista"/>
        <w:numPr>
          <w:ilvl w:val="0"/>
          <w:numId w:val="19"/>
        </w:numPr>
        <w:spacing w:before="150" w:after="150" w:line="240" w:lineRule="auto"/>
        <w:outlineLvl w:val="4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</w:rPr>
        <w:t>Cada miembro del equipo debe realizar cambios en el repositorio propiedad de uno de los miembros, documenta el proceso.</w:t>
      </w:r>
    </w:p>
    <w:p w14:paraId="1535D7AF" w14:textId="1EB1F4AE" w:rsidR="000E1EC2" w:rsidRPr="00742FB4" w:rsidRDefault="000E1EC2" w:rsidP="00D02EBC">
      <w:pPr>
        <w:spacing w:before="150" w:after="150" w:line="240" w:lineRule="auto"/>
        <w:outlineLvl w:val="4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 xml:space="preserve"> </w:t>
      </w:r>
    </w:p>
    <w:sectPr w:rsidR="000E1EC2" w:rsidRPr="00742FB4" w:rsidSect="00506C71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417" w:right="1701" w:bottom="993" w:left="1701" w:header="426" w:footer="123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829B7" w14:textId="77777777" w:rsidR="008950F9" w:rsidRDefault="008950F9" w:rsidP="00790968">
      <w:pPr>
        <w:spacing w:after="0" w:line="240" w:lineRule="auto"/>
      </w:pPr>
      <w:r>
        <w:separator/>
      </w:r>
    </w:p>
  </w:endnote>
  <w:endnote w:type="continuationSeparator" w:id="0">
    <w:p w14:paraId="4EB05C16" w14:textId="77777777" w:rsidR="008950F9" w:rsidRDefault="008950F9" w:rsidP="0079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terstat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ook">
    <w:altName w:val="Times New Roman"/>
    <w:charset w:val="00"/>
    <w:family w:val="auto"/>
    <w:pitch w:val="variable"/>
    <w:sig w:usb0="A00000AF" w:usb1="5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817"/>
      <w:gridCol w:w="3272"/>
    </w:tblGrid>
    <w:tr w:rsidR="00026F51" w:rsidRPr="00921AEB" w14:paraId="57BE924E" w14:textId="77777777" w:rsidTr="00780E5A">
      <w:trPr>
        <w:trHeight w:val="716"/>
      </w:trPr>
      <w:tc>
        <w:tcPr>
          <w:tcW w:w="817" w:type="dxa"/>
        </w:tcPr>
        <w:p w14:paraId="381DAF2B" w14:textId="1886DB70" w:rsidR="00026F51" w:rsidRPr="00921AEB" w:rsidRDefault="006502D7">
          <w:pPr>
            <w:pStyle w:val="Piedepgina"/>
          </w:pPr>
          <w:r w:rsidRPr="00921AEB">
            <w:rPr>
              <w:noProof/>
            </w:rPr>
            <w:drawing>
              <wp:inline distT="0" distB="0" distL="0" distR="0" wp14:anchorId="5661F4DC" wp14:editId="3D3E426B">
                <wp:extent cx="381000" cy="390525"/>
                <wp:effectExtent l="0" t="0" r="0" b="0"/>
                <wp:docPr id="6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554" t="78049" r="49037" b="90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72" w:type="dxa"/>
        </w:tcPr>
        <w:p w14:paraId="65D5D7A4" w14:textId="77777777" w:rsidR="00026F51" w:rsidRPr="00921AEB" w:rsidRDefault="00026F51" w:rsidP="00026F51">
          <w:pPr>
            <w:pStyle w:val="Piedepgina"/>
          </w:pPr>
          <w:r w:rsidRPr="00921AEB">
            <w:t>M02 | Didáctica de la Educación</w:t>
          </w:r>
        </w:p>
      </w:tc>
    </w:tr>
  </w:tbl>
  <w:p w14:paraId="44FFB179" w14:textId="77777777" w:rsidR="00026F51" w:rsidRDefault="00026F51" w:rsidP="00780E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4076"/>
    </w:tblGrid>
    <w:tr w:rsidR="00044D03" w:rsidRPr="00921AEB" w14:paraId="2193C7C3" w14:textId="77777777" w:rsidTr="000E35A3">
      <w:trPr>
        <w:trHeight w:val="282"/>
        <w:jc w:val="right"/>
      </w:trPr>
      <w:tc>
        <w:tcPr>
          <w:tcW w:w="4076" w:type="dxa"/>
        </w:tcPr>
        <w:p w14:paraId="0F03D875" w14:textId="70078019" w:rsidR="00044D03" w:rsidRPr="00921AEB" w:rsidRDefault="006502D7" w:rsidP="005B598C">
          <w:pPr>
            <w:pStyle w:val="Piedepgina"/>
            <w:jc w:val="right"/>
            <w:rPr>
              <w:rFonts w:ascii="Gotham HTF Book" w:hAnsi="Gotham HTF Book"/>
              <w:b/>
            </w:rPr>
          </w:pPr>
          <w:r w:rsidRPr="00921AE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40CFE84D" wp14:editId="02DD4C12">
                    <wp:simplePos x="0" y="0"/>
                    <wp:positionH relativeFrom="column">
                      <wp:posOffset>306070</wp:posOffset>
                    </wp:positionH>
                    <wp:positionV relativeFrom="paragraph">
                      <wp:posOffset>-595630</wp:posOffset>
                    </wp:positionV>
                    <wp:extent cx="2226945" cy="323215"/>
                    <wp:effectExtent l="0" t="0" r="0" b="0"/>
                    <wp:wrapNone/>
                    <wp:docPr id="418" name="418 Cuadro de text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26945" cy="323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12434CB" w14:textId="77777777" w:rsidR="00AA1C4C" w:rsidRPr="00921AEB" w:rsidRDefault="009A539B" w:rsidP="009A539B">
                                <w:pPr>
                                  <w:rPr>
                                    <w:color w:val="FFFFFF"/>
                                  </w:rPr>
                                </w:pPr>
                                <w:r w:rsidRPr="00921AEB">
                                  <w:rPr>
                                    <w:color w:val="FFFFFF"/>
                                  </w:rPr>
                                  <w:t>Actividad Evaluable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CFE84D" id="_x0000_t202" coordsize="21600,21600" o:spt="202" path="m,l,21600r21600,l21600,xe">
                    <v:stroke joinstyle="miter"/>
                    <v:path gradientshapeok="t" o:connecttype="rect"/>
                  </v:shapetype>
                  <v:shape id="418 Cuadro de texto" o:spid="_x0000_s1026" type="#_x0000_t202" style="position:absolute;left:0;text-align:left;margin-left:24.1pt;margin-top:-46.9pt;width:175.35pt;height:25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" filled="f" stroked="f" strokeweight=".5pt">
                    <v:textbox>
                      <w:txbxContent>
                        <w:p w14:paraId="212434CB" w14:textId="77777777" w:rsidR="00AA1C4C" w:rsidRPr="00921AEB" w:rsidRDefault="009A539B" w:rsidP="009A539B">
                          <w:pPr>
                            <w:rPr>
                              <w:color w:val="FFFFFF"/>
                            </w:rPr>
                          </w:pPr>
                          <w:r w:rsidRPr="00921AEB">
                            <w:rPr>
                              <w:color w:val="FFFFFF"/>
                            </w:rPr>
                            <w:t>Actividad Evaluable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921AE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1" locked="0" layoutInCell="1" allowOverlap="1" wp14:anchorId="0DAC004E" wp14:editId="6ACA2DAD">
                    <wp:simplePos x="0" y="0"/>
                    <wp:positionH relativeFrom="column">
                      <wp:posOffset>-1454785</wp:posOffset>
                    </wp:positionH>
                    <wp:positionV relativeFrom="paragraph">
                      <wp:posOffset>19050</wp:posOffset>
                    </wp:positionV>
                    <wp:extent cx="5135245" cy="425450"/>
                    <wp:effectExtent l="0" t="0" r="0" b="0"/>
                    <wp:wrapNone/>
                    <wp:docPr id="416" name="416 Rectáng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135245" cy="425450"/>
                            </a:xfrm>
                            <a:prstGeom prst="rect">
                              <a:avLst/>
                            </a:prstGeom>
                            <a:solidFill>
                              <a:srgbClr val="1D70B7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rect w14:anchorId="4577B9D1" id="416 Rectángulo" o:spid="_x0000_s1026" style="position:absolute;margin-left:-114.55pt;margin-top:1.5pt;width:404.35pt;height:33.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" fillcolor="#1d70b7" stroked="f" strokeweight="2pt"/>
                </w:pict>
              </mc:Fallback>
            </mc:AlternateContent>
          </w:r>
          <w:r w:rsidRPr="00921AE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1" locked="0" layoutInCell="1" allowOverlap="1" wp14:anchorId="1A945B93" wp14:editId="5A21BC0A">
                    <wp:simplePos x="0" y="0"/>
                    <wp:positionH relativeFrom="column">
                      <wp:posOffset>-4057015</wp:posOffset>
                    </wp:positionH>
                    <wp:positionV relativeFrom="paragraph">
                      <wp:posOffset>19050</wp:posOffset>
                    </wp:positionV>
                    <wp:extent cx="2603500" cy="425450"/>
                    <wp:effectExtent l="0" t="0" r="0" b="0"/>
                    <wp:wrapNone/>
                    <wp:docPr id="417" name="417 Rectáng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603500" cy="425450"/>
                            </a:xfrm>
                            <a:prstGeom prst="rect">
                              <a:avLst/>
                            </a:prstGeom>
                            <a:solidFill>
                              <a:srgbClr val="93C01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rect w14:anchorId="6E7B4B3A" id="417 Rectángulo" o:spid="_x0000_s1026" style="position:absolute;margin-left:-319.45pt;margin-top:1.5pt;width:205pt;height:33.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" fillcolor="#93c01f" stroked="f" strokeweight="2pt"/>
                </w:pict>
              </mc:Fallback>
            </mc:AlternateContent>
          </w:r>
        </w:p>
      </w:tc>
    </w:tr>
  </w:tbl>
  <w:p w14:paraId="3D6353B7" w14:textId="77777777" w:rsidR="00026F51" w:rsidRDefault="00026F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F335F" w14:textId="77777777" w:rsidR="008950F9" w:rsidRDefault="008950F9" w:rsidP="00790968">
      <w:pPr>
        <w:spacing w:after="0" w:line="240" w:lineRule="auto"/>
      </w:pPr>
      <w:r>
        <w:separator/>
      </w:r>
    </w:p>
  </w:footnote>
  <w:footnote w:type="continuationSeparator" w:id="0">
    <w:p w14:paraId="26CC5020" w14:textId="77777777" w:rsidR="008950F9" w:rsidRDefault="008950F9" w:rsidP="00790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D0C0" w14:textId="7D2FB6B1" w:rsidR="002D6E1A" w:rsidRPr="00B24A56" w:rsidRDefault="006502D7" w:rsidP="002D6E1A">
    <w:pPr>
      <w:pStyle w:val="Encabezado"/>
      <w:rPr>
        <w:rFonts w:ascii="Cambria" w:hAnsi="Cambria"/>
        <w:b/>
        <w:color w:val="1D70B7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2125508" wp14:editId="40544D8B">
              <wp:simplePos x="0" y="0"/>
              <wp:positionH relativeFrom="column">
                <wp:posOffset>-19050</wp:posOffset>
              </wp:positionH>
              <wp:positionV relativeFrom="paragraph">
                <wp:posOffset>413384</wp:posOffset>
              </wp:positionV>
              <wp:extent cx="5466715" cy="0"/>
              <wp:effectExtent l="38100" t="38100" r="57785" b="76200"/>
              <wp:wrapNone/>
              <wp:docPr id="10" name="10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667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93C01F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70E0CF4" id="10 Conector recto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32.55pt" to="428.9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" strokecolor="#93c01f" strokeweight="2pt">
              <v:shadow on="t" color="black" opacity="24903f" origin=",.5" offset="0,.55556mm"/>
              <o:lock v:ext="edit" shapetype="f"/>
            </v:line>
          </w:pict>
        </mc:Fallback>
      </mc:AlternateContent>
    </w:r>
    <w:r w:rsidRPr="00DE6ACF">
      <w:rPr>
        <w:noProof/>
      </w:rPr>
      <w:drawing>
        <wp:inline distT="0" distB="0" distL="0" distR="0" wp14:anchorId="33503978" wp14:editId="6709E5AA">
          <wp:extent cx="981075" cy="342900"/>
          <wp:effectExtent l="0" t="0" r="0" b="0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D6E1A">
      <w:tab/>
    </w:r>
    <w:r w:rsidR="002D6E1A">
      <w:tab/>
    </w:r>
    <w:r w:rsidR="002D6E1A" w:rsidRPr="00B24A56">
      <w:rPr>
        <w:rFonts w:ascii="Cambria" w:hAnsi="Cambria"/>
        <w:b/>
        <w:color w:val="1D70B7"/>
      </w:rPr>
      <w:t>Guía Modular</w:t>
    </w:r>
  </w:p>
  <w:p w14:paraId="35A90AE0" w14:textId="77777777" w:rsidR="002D6E1A" w:rsidRDefault="002D6E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FB702" w14:textId="175D638C" w:rsidR="00026F51" w:rsidRPr="00B24A56" w:rsidRDefault="006502D7">
    <w:pPr>
      <w:pStyle w:val="Encabezado"/>
      <w:rPr>
        <w:rFonts w:ascii="Cambria" w:hAnsi="Cambria"/>
        <w:b/>
        <w:color w:val="1D70B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848B488" wp14:editId="74C09D8A">
              <wp:simplePos x="0" y="0"/>
              <wp:positionH relativeFrom="column">
                <wp:posOffset>1346835</wp:posOffset>
              </wp:positionH>
              <wp:positionV relativeFrom="paragraph">
                <wp:posOffset>-270510</wp:posOffset>
              </wp:positionV>
              <wp:extent cx="5135245" cy="691515"/>
              <wp:effectExtent l="0" t="0" r="0" b="0"/>
              <wp:wrapNone/>
              <wp:docPr id="4" name="477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35245" cy="691515"/>
                      </a:xfrm>
                      <a:prstGeom prst="rect">
                        <a:avLst/>
                      </a:prstGeom>
                      <a:solidFill>
                        <a:srgbClr val="1D70B7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6FD34A7B" id="477 Rectángulo" o:spid="_x0000_s1026" style="position:absolute;margin-left:106.05pt;margin-top:-21.3pt;width:404.35pt;height:54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" fillcolor="#1d70b7" stroked="f" strokeweight="2pt"/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0" locked="0" layoutInCell="1" allowOverlap="1" wp14:anchorId="4842B9B2" wp14:editId="56944F5D">
          <wp:simplePos x="0" y="0"/>
          <wp:positionH relativeFrom="column">
            <wp:posOffset>-67945</wp:posOffset>
          </wp:positionH>
          <wp:positionV relativeFrom="paragraph">
            <wp:posOffset>-128270</wp:posOffset>
          </wp:positionV>
          <wp:extent cx="1530350" cy="514350"/>
          <wp:effectExtent l="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97BF0D"/>
                      </a:clrFrom>
                      <a:clrTo>
                        <a:srgbClr val="97BF0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403" t="75175" r="23914" b="7933"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2DAB7E8" wp14:editId="2D4AC672">
              <wp:simplePos x="0" y="0"/>
              <wp:positionH relativeFrom="column">
                <wp:posOffset>-1112520</wp:posOffset>
              </wp:positionH>
              <wp:positionV relativeFrom="paragraph">
                <wp:posOffset>-270510</wp:posOffset>
              </wp:positionV>
              <wp:extent cx="2603500" cy="691515"/>
              <wp:effectExtent l="0" t="0" r="0" b="0"/>
              <wp:wrapNone/>
              <wp:docPr id="2" name="47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603500" cy="691515"/>
                      </a:xfrm>
                      <a:prstGeom prst="rect">
                        <a:avLst/>
                      </a:prstGeom>
                      <a:solidFill>
                        <a:srgbClr val="93C01F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660E454C" id="478 Rectángulo" o:spid="_x0000_s1026" style="position:absolute;margin-left:-87.6pt;margin-top:-21.3pt;width:205pt;height:5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" fillcolor="#93c01f" stroked="f" strokeweight="2pt"/>
          </w:pict>
        </mc:Fallback>
      </mc:AlternateContent>
    </w:r>
    <w:r w:rsidRPr="00DE6ACF">
      <w:rPr>
        <w:noProof/>
      </w:rPr>
      <w:drawing>
        <wp:inline distT="0" distB="0" distL="0" distR="0" wp14:anchorId="5BCE1BBE" wp14:editId="7A4D6C02">
          <wp:extent cx="981075" cy="3429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6F51">
      <w:tab/>
    </w:r>
    <w:r w:rsidR="00026F51">
      <w:tab/>
    </w:r>
    <w:r w:rsidR="00026F51" w:rsidRPr="00B24A56">
      <w:rPr>
        <w:rFonts w:ascii="Gotham HTF Book" w:hAnsi="Gotham HTF Book"/>
        <w:b/>
        <w:color w:val="1D70B7"/>
      </w:rPr>
      <w:t>Guía Modular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6EF"/>
    <w:multiLevelType w:val="hybridMultilevel"/>
    <w:tmpl w:val="668A3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450A0"/>
    <w:multiLevelType w:val="hybridMultilevel"/>
    <w:tmpl w:val="20140A5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45D0A1B"/>
    <w:multiLevelType w:val="hybridMultilevel"/>
    <w:tmpl w:val="AA46AA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197E"/>
    <w:multiLevelType w:val="hybridMultilevel"/>
    <w:tmpl w:val="503A3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924BD"/>
    <w:multiLevelType w:val="hybridMultilevel"/>
    <w:tmpl w:val="2E8CF8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9717F"/>
    <w:multiLevelType w:val="hybridMultilevel"/>
    <w:tmpl w:val="D848E4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818B9"/>
    <w:multiLevelType w:val="hybridMultilevel"/>
    <w:tmpl w:val="CD54C8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E66F6"/>
    <w:multiLevelType w:val="hybridMultilevel"/>
    <w:tmpl w:val="93046E78"/>
    <w:lvl w:ilvl="0" w:tplc="587881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F73FFF"/>
    <w:multiLevelType w:val="hybridMultilevel"/>
    <w:tmpl w:val="AEDA652A"/>
    <w:lvl w:ilvl="0" w:tplc="E258DDA2">
      <w:start w:val="3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568CB"/>
    <w:multiLevelType w:val="hybridMultilevel"/>
    <w:tmpl w:val="8DA214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E358B"/>
    <w:multiLevelType w:val="hybridMultilevel"/>
    <w:tmpl w:val="B00673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E3B86"/>
    <w:multiLevelType w:val="multilevel"/>
    <w:tmpl w:val="8E44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1225E"/>
    <w:multiLevelType w:val="hybridMultilevel"/>
    <w:tmpl w:val="E86ADC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313269"/>
    <w:multiLevelType w:val="multilevel"/>
    <w:tmpl w:val="3CC2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132187"/>
    <w:multiLevelType w:val="hybridMultilevel"/>
    <w:tmpl w:val="C37CE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23049"/>
    <w:multiLevelType w:val="hybridMultilevel"/>
    <w:tmpl w:val="C7AA72E2"/>
    <w:lvl w:ilvl="0" w:tplc="8B3A99E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81B4A"/>
    <w:multiLevelType w:val="hybridMultilevel"/>
    <w:tmpl w:val="247AD8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66C9B"/>
    <w:multiLevelType w:val="hybridMultilevel"/>
    <w:tmpl w:val="234C70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07383"/>
    <w:multiLevelType w:val="hybridMultilevel"/>
    <w:tmpl w:val="F94CA4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8"/>
  </w:num>
  <w:num w:numId="4">
    <w:abstractNumId w:val="0"/>
  </w:num>
  <w:num w:numId="5">
    <w:abstractNumId w:val="3"/>
  </w:num>
  <w:num w:numId="6">
    <w:abstractNumId w:val="17"/>
  </w:num>
  <w:num w:numId="7">
    <w:abstractNumId w:val="14"/>
  </w:num>
  <w:num w:numId="8">
    <w:abstractNumId w:val="9"/>
  </w:num>
  <w:num w:numId="9">
    <w:abstractNumId w:val="5"/>
  </w:num>
  <w:num w:numId="10">
    <w:abstractNumId w:val="10"/>
  </w:num>
  <w:num w:numId="11">
    <w:abstractNumId w:val="6"/>
  </w:num>
  <w:num w:numId="12">
    <w:abstractNumId w:val="1"/>
  </w:num>
  <w:num w:numId="13">
    <w:abstractNumId w:val="4"/>
  </w:num>
  <w:num w:numId="14">
    <w:abstractNumId w:val="15"/>
  </w:num>
  <w:num w:numId="15">
    <w:abstractNumId w:val="7"/>
  </w:num>
  <w:num w:numId="16">
    <w:abstractNumId w:val="13"/>
  </w:num>
  <w:num w:numId="17">
    <w:abstractNumId w:val="11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3E"/>
    <w:rsid w:val="00024CDE"/>
    <w:rsid w:val="00025DD6"/>
    <w:rsid w:val="00026F51"/>
    <w:rsid w:val="00044949"/>
    <w:rsid w:val="00044D03"/>
    <w:rsid w:val="00051CB6"/>
    <w:rsid w:val="00085F92"/>
    <w:rsid w:val="00097ED6"/>
    <w:rsid w:val="000A09DB"/>
    <w:rsid w:val="000A1A8E"/>
    <w:rsid w:val="000B1D65"/>
    <w:rsid w:val="000C3668"/>
    <w:rsid w:val="000E1EC2"/>
    <w:rsid w:val="000E35A3"/>
    <w:rsid w:val="000F7457"/>
    <w:rsid w:val="001058B2"/>
    <w:rsid w:val="001203E1"/>
    <w:rsid w:val="001233CB"/>
    <w:rsid w:val="00127E19"/>
    <w:rsid w:val="001351C2"/>
    <w:rsid w:val="00146648"/>
    <w:rsid w:val="00155D9E"/>
    <w:rsid w:val="0019777F"/>
    <w:rsid w:val="001A7B0A"/>
    <w:rsid w:val="001B2FD0"/>
    <w:rsid w:val="001C4CE7"/>
    <w:rsid w:val="00216005"/>
    <w:rsid w:val="0023347E"/>
    <w:rsid w:val="00261B48"/>
    <w:rsid w:val="00262F87"/>
    <w:rsid w:val="00265B67"/>
    <w:rsid w:val="002700BE"/>
    <w:rsid w:val="00295C76"/>
    <w:rsid w:val="002B2A7E"/>
    <w:rsid w:val="002C1326"/>
    <w:rsid w:val="002D54D9"/>
    <w:rsid w:val="002D572A"/>
    <w:rsid w:val="002D6E1A"/>
    <w:rsid w:val="0032102C"/>
    <w:rsid w:val="00336447"/>
    <w:rsid w:val="0035561A"/>
    <w:rsid w:val="00365CEA"/>
    <w:rsid w:val="003666DF"/>
    <w:rsid w:val="003B3ACA"/>
    <w:rsid w:val="003C4962"/>
    <w:rsid w:val="003C6C9D"/>
    <w:rsid w:val="003D5A23"/>
    <w:rsid w:val="003F53F7"/>
    <w:rsid w:val="003F609C"/>
    <w:rsid w:val="00414FD9"/>
    <w:rsid w:val="00436E54"/>
    <w:rsid w:val="004750FE"/>
    <w:rsid w:val="00475226"/>
    <w:rsid w:val="00493E2C"/>
    <w:rsid w:val="004B783A"/>
    <w:rsid w:val="004C6B73"/>
    <w:rsid w:val="00506C71"/>
    <w:rsid w:val="00543405"/>
    <w:rsid w:val="00581B04"/>
    <w:rsid w:val="005927FB"/>
    <w:rsid w:val="005961B0"/>
    <w:rsid w:val="005B32B5"/>
    <w:rsid w:val="005B598C"/>
    <w:rsid w:val="005E1695"/>
    <w:rsid w:val="005F3627"/>
    <w:rsid w:val="00606D9C"/>
    <w:rsid w:val="00624903"/>
    <w:rsid w:val="00624CAA"/>
    <w:rsid w:val="006411AF"/>
    <w:rsid w:val="00641A39"/>
    <w:rsid w:val="006468AD"/>
    <w:rsid w:val="00647D69"/>
    <w:rsid w:val="006502D7"/>
    <w:rsid w:val="0065362C"/>
    <w:rsid w:val="00671208"/>
    <w:rsid w:val="00675446"/>
    <w:rsid w:val="00684CDE"/>
    <w:rsid w:val="00685076"/>
    <w:rsid w:val="006A0F24"/>
    <w:rsid w:val="006E7A1E"/>
    <w:rsid w:val="00702F85"/>
    <w:rsid w:val="0070631B"/>
    <w:rsid w:val="00717B1A"/>
    <w:rsid w:val="00727F5E"/>
    <w:rsid w:val="00742FB4"/>
    <w:rsid w:val="00780E5A"/>
    <w:rsid w:val="00790968"/>
    <w:rsid w:val="0079283E"/>
    <w:rsid w:val="007A12CB"/>
    <w:rsid w:val="007B08D3"/>
    <w:rsid w:val="007B1601"/>
    <w:rsid w:val="007D2124"/>
    <w:rsid w:val="00823541"/>
    <w:rsid w:val="008317CC"/>
    <w:rsid w:val="00836822"/>
    <w:rsid w:val="008421E5"/>
    <w:rsid w:val="008470FB"/>
    <w:rsid w:val="00862139"/>
    <w:rsid w:val="00873551"/>
    <w:rsid w:val="008950F9"/>
    <w:rsid w:val="008A3433"/>
    <w:rsid w:val="008B594A"/>
    <w:rsid w:val="008D1C89"/>
    <w:rsid w:val="008E355D"/>
    <w:rsid w:val="008F320C"/>
    <w:rsid w:val="00901A8F"/>
    <w:rsid w:val="009146DF"/>
    <w:rsid w:val="00921AEB"/>
    <w:rsid w:val="00925880"/>
    <w:rsid w:val="00927EB4"/>
    <w:rsid w:val="009546FC"/>
    <w:rsid w:val="009903DB"/>
    <w:rsid w:val="009A539B"/>
    <w:rsid w:val="009E28D6"/>
    <w:rsid w:val="009E5936"/>
    <w:rsid w:val="00A3337F"/>
    <w:rsid w:val="00A86381"/>
    <w:rsid w:val="00A97E27"/>
    <w:rsid w:val="00AA1C4C"/>
    <w:rsid w:val="00AE0C54"/>
    <w:rsid w:val="00AF488D"/>
    <w:rsid w:val="00B14A0E"/>
    <w:rsid w:val="00B24A56"/>
    <w:rsid w:val="00B34728"/>
    <w:rsid w:val="00B50FCE"/>
    <w:rsid w:val="00B54825"/>
    <w:rsid w:val="00BA0B0D"/>
    <w:rsid w:val="00BE5E85"/>
    <w:rsid w:val="00BF7302"/>
    <w:rsid w:val="00C258FC"/>
    <w:rsid w:val="00C43CB1"/>
    <w:rsid w:val="00C60EC2"/>
    <w:rsid w:val="00C657C6"/>
    <w:rsid w:val="00C70C75"/>
    <w:rsid w:val="00C8038F"/>
    <w:rsid w:val="00C96591"/>
    <w:rsid w:val="00CE121D"/>
    <w:rsid w:val="00D02EBC"/>
    <w:rsid w:val="00D14FD8"/>
    <w:rsid w:val="00D27BBE"/>
    <w:rsid w:val="00D639AD"/>
    <w:rsid w:val="00D954C9"/>
    <w:rsid w:val="00DA3344"/>
    <w:rsid w:val="00DD191D"/>
    <w:rsid w:val="00DF0055"/>
    <w:rsid w:val="00E132AC"/>
    <w:rsid w:val="00E1505A"/>
    <w:rsid w:val="00E35013"/>
    <w:rsid w:val="00E44ECF"/>
    <w:rsid w:val="00E64C51"/>
    <w:rsid w:val="00E76183"/>
    <w:rsid w:val="00E9740F"/>
    <w:rsid w:val="00EE09AE"/>
    <w:rsid w:val="00F02F28"/>
    <w:rsid w:val="00F13029"/>
    <w:rsid w:val="00F371A2"/>
    <w:rsid w:val="00F424D4"/>
    <w:rsid w:val="00F66815"/>
    <w:rsid w:val="00F70C88"/>
    <w:rsid w:val="00F80C82"/>
    <w:rsid w:val="00F836C2"/>
    <w:rsid w:val="00F91675"/>
    <w:rsid w:val="00FA0D9D"/>
    <w:rsid w:val="00FA466A"/>
    <w:rsid w:val="00FB1219"/>
    <w:rsid w:val="00FE6CFD"/>
    <w:rsid w:val="00FF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68F5AD"/>
  <w15:chartTrackingRefBased/>
  <w15:docId w15:val="{FEEA2735-1F66-4EF1-B34B-6C7FD02A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D9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D54D9"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E74B5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54D9"/>
    <w:pPr>
      <w:keepNext/>
      <w:keepLines/>
      <w:spacing w:before="200" w:after="0"/>
      <w:outlineLvl w:val="1"/>
    </w:pPr>
    <w:rPr>
      <w:rFonts w:ascii="Calibri Light" w:eastAsia="SimSun" w:hAnsi="Calibri Light"/>
      <w:b/>
      <w:bCs/>
      <w:color w:val="5B9BD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54D9"/>
    <w:pPr>
      <w:keepNext/>
      <w:keepLines/>
      <w:spacing w:before="200" w:after="0"/>
      <w:outlineLvl w:val="2"/>
    </w:pPr>
    <w:rPr>
      <w:rFonts w:ascii="Calibri Light" w:eastAsia="SimSun" w:hAnsi="Calibri Light"/>
      <w:b/>
      <w:bCs/>
      <w:color w:val="5B9BD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54D9"/>
    <w:pPr>
      <w:keepNext/>
      <w:keepLines/>
      <w:spacing w:before="200" w:after="0"/>
      <w:outlineLvl w:val="3"/>
    </w:pPr>
    <w:rPr>
      <w:rFonts w:ascii="Calibri Light" w:eastAsia="SimSun" w:hAnsi="Calibri Light"/>
      <w:b/>
      <w:bCs/>
      <w:i/>
      <w:iCs/>
      <w:color w:val="5B9BD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54D9"/>
    <w:pPr>
      <w:keepNext/>
      <w:keepLines/>
      <w:spacing w:before="200" w:after="0"/>
      <w:outlineLvl w:val="4"/>
    </w:pPr>
    <w:rPr>
      <w:rFonts w:ascii="Calibri Light" w:eastAsia="SimSun" w:hAnsi="Calibri Light"/>
      <w:color w:val="1F4D7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54D9"/>
    <w:pPr>
      <w:keepNext/>
      <w:keepLines/>
      <w:spacing w:before="200" w:after="0"/>
      <w:outlineLvl w:val="5"/>
    </w:pPr>
    <w:rPr>
      <w:rFonts w:ascii="Calibri Light" w:eastAsia="SimSun" w:hAnsi="Calibri Light"/>
      <w:i/>
      <w:iCs/>
      <w:color w:val="1F4D7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54D9"/>
    <w:pPr>
      <w:keepNext/>
      <w:keepLines/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54D9"/>
    <w:pPr>
      <w:keepNext/>
      <w:keepLines/>
      <w:spacing w:before="200" w:after="0"/>
      <w:outlineLvl w:val="7"/>
    </w:pPr>
    <w:rPr>
      <w:rFonts w:ascii="Calibri Light" w:eastAsia="SimSun" w:hAnsi="Calibri Light"/>
      <w:color w:val="5B9BD5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54D9"/>
    <w:pPr>
      <w:keepNext/>
      <w:keepLines/>
      <w:spacing w:before="200" w:after="0"/>
      <w:outlineLvl w:val="8"/>
    </w:pPr>
    <w:rPr>
      <w:rFonts w:ascii="Calibri Light" w:eastAsia="SimSun" w:hAnsi="Calibri Light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EB4"/>
    <w:pPr>
      <w:ind w:left="720"/>
      <w:contextualSpacing/>
    </w:pPr>
  </w:style>
  <w:style w:type="character" w:styleId="Hipervnculo">
    <w:name w:val="Hyperlink"/>
    <w:uiPriority w:val="99"/>
    <w:unhideWhenUsed/>
    <w:rsid w:val="00097ED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2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421E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3337F"/>
    <w:pPr>
      <w:autoSpaceDE w:val="0"/>
      <w:autoSpaceDN w:val="0"/>
      <w:adjustRightInd w:val="0"/>
      <w:spacing w:after="200" w:line="276" w:lineRule="auto"/>
    </w:pPr>
    <w:rPr>
      <w:rFonts w:ascii="Interstate" w:hAnsi="Interstate" w:cs="Interstate"/>
      <w:color w:val="000000"/>
      <w:sz w:val="24"/>
      <w:szCs w:val="24"/>
    </w:rPr>
  </w:style>
  <w:style w:type="paragraph" w:customStyle="1" w:styleId="Pa1">
    <w:name w:val="Pa1"/>
    <w:basedOn w:val="Default"/>
    <w:next w:val="Default"/>
    <w:rsid w:val="00A3337F"/>
    <w:pPr>
      <w:spacing w:line="201" w:lineRule="atLeast"/>
    </w:pPr>
    <w:rPr>
      <w:rFonts w:cs="Times New Roman"/>
      <w:color w:val="auto"/>
    </w:rPr>
  </w:style>
  <w:style w:type="paragraph" w:customStyle="1" w:styleId="Pa2">
    <w:name w:val="Pa2"/>
    <w:basedOn w:val="Default"/>
    <w:next w:val="Default"/>
    <w:rsid w:val="00A3337F"/>
    <w:pPr>
      <w:spacing w:line="201" w:lineRule="atLeast"/>
    </w:pPr>
    <w:rPr>
      <w:rFonts w:cs="Times New Roman"/>
      <w:color w:val="auto"/>
    </w:rPr>
  </w:style>
  <w:style w:type="paragraph" w:styleId="NormalWeb">
    <w:name w:val="Normal (Web)"/>
    <w:basedOn w:val="Normal"/>
    <w:uiPriority w:val="99"/>
    <w:unhideWhenUsed/>
    <w:rsid w:val="00717B1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ca-ES"/>
    </w:rPr>
  </w:style>
  <w:style w:type="character" w:styleId="Refdecomentario">
    <w:name w:val="annotation reference"/>
    <w:uiPriority w:val="99"/>
    <w:semiHidden/>
    <w:unhideWhenUsed/>
    <w:rsid w:val="000F74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4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0F74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45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F745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4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0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968"/>
  </w:style>
  <w:style w:type="paragraph" w:styleId="Piedepgina">
    <w:name w:val="footer"/>
    <w:basedOn w:val="Normal"/>
    <w:link w:val="PiedepginaCar"/>
    <w:uiPriority w:val="99"/>
    <w:unhideWhenUsed/>
    <w:rsid w:val="00790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968"/>
  </w:style>
  <w:style w:type="character" w:customStyle="1" w:styleId="Ttulo1Car">
    <w:name w:val="Título 1 Car"/>
    <w:link w:val="Ttulo1"/>
    <w:uiPriority w:val="9"/>
    <w:rsid w:val="002D54D9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Ttulo2Car">
    <w:name w:val="Título 2 Car"/>
    <w:link w:val="Ttulo2"/>
    <w:uiPriority w:val="9"/>
    <w:rsid w:val="002D54D9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2D54D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26F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598C"/>
    <w:pPr>
      <w:tabs>
        <w:tab w:val="right" w:leader="dot" w:pos="8494"/>
      </w:tabs>
      <w:spacing w:after="100"/>
      <w:ind w:left="3686" w:hanging="426"/>
    </w:pPr>
    <w:rPr>
      <w:noProof/>
      <w:color w:val="FFFFFF"/>
    </w:rPr>
  </w:style>
  <w:style w:type="paragraph" w:styleId="Sinespaciado">
    <w:name w:val="No Spacing"/>
    <w:link w:val="SinespaciadoCar"/>
    <w:uiPriority w:val="1"/>
    <w:qFormat/>
    <w:rsid w:val="002D54D9"/>
    <w:rPr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03E1"/>
  </w:style>
  <w:style w:type="paragraph" w:styleId="Revisin">
    <w:name w:val="Revision"/>
    <w:hidden/>
    <w:uiPriority w:val="99"/>
    <w:semiHidden/>
    <w:rsid w:val="0019777F"/>
    <w:pPr>
      <w:spacing w:after="200" w:line="276" w:lineRule="auto"/>
    </w:pPr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83E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79283E"/>
    <w:rPr>
      <w:rFonts w:ascii="Calibri" w:eastAsia="Calibri" w:hAnsi="Calibri" w:cs="Times New Roman"/>
      <w:sz w:val="20"/>
      <w:szCs w:val="20"/>
      <w:lang w:eastAsia="en-US"/>
    </w:rPr>
  </w:style>
  <w:style w:type="character" w:styleId="Refdenotaalpie">
    <w:name w:val="footnote reference"/>
    <w:uiPriority w:val="99"/>
    <w:semiHidden/>
    <w:unhideWhenUsed/>
    <w:rsid w:val="0079283E"/>
    <w:rPr>
      <w:vertAlign w:val="superscript"/>
    </w:rPr>
  </w:style>
  <w:style w:type="table" w:customStyle="1" w:styleId="Sombreadoclaro1">
    <w:name w:val="Sombreado claro1"/>
    <w:basedOn w:val="Tablanormal"/>
    <w:uiPriority w:val="60"/>
    <w:rsid w:val="0079283E"/>
    <w:rPr>
      <w:rFonts w:eastAsia="Calibri"/>
      <w:color w:val="000000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Ttulo3Car">
    <w:name w:val="Título 3 Car"/>
    <w:link w:val="Ttulo3"/>
    <w:uiPriority w:val="9"/>
    <w:semiHidden/>
    <w:rsid w:val="002D54D9"/>
    <w:rPr>
      <w:rFonts w:ascii="Calibri Light" w:eastAsia="SimSun" w:hAnsi="Calibri Light" w:cs="Times New Roman"/>
      <w:b/>
      <w:bCs/>
      <w:color w:val="5B9BD5"/>
    </w:rPr>
  </w:style>
  <w:style w:type="character" w:customStyle="1" w:styleId="Ttulo4Car">
    <w:name w:val="Título 4 Car"/>
    <w:link w:val="Ttulo4"/>
    <w:uiPriority w:val="9"/>
    <w:semiHidden/>
    <w:rsid w:val="002D54D9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Ttulo5Car">
    <w:name w:val="Título 5 Car"/>
    <w:link w:val="Ttulo5"/>
    <w:uiPriority w:val="9"/>
    <w:semiHidden/>
    <w:rsid w:val="002D54D9"/>
    <w:rPr>
      <w:rFonts w:ascii="Calibri Light" w:eastAsia="SimSun" w:hAnsi="Calibri Light" w:cs="Times New Roman"/>
      <w:color w:val="1F4D78"/>
    </w:rPr>
  </w:style>
  <w:style w:type="character" w:customStyle="1" w:styleId="Ttulo6Car">
    <w:name w:val="Título 6 Car"/>
    <w:link w:val="Ttulo6"/>
    <w:uiPriority w:val="9"/>
    <w:semiHidden/>
    <w:rsid w:val="002D54D9"/>
    <w:rPr>
      <w:rFonts w:ascii="Calibri Light" w:eastAsia="SimSun" w:hAnsi="Calibri Light" w:cs="Times New Roman"/>
      <w:i/>
      <w:iCs/>
      <w:color w:val="1F4D78"/>
    </w:rPr>
  </w:style>
  <w:style w:type="character" w:customStyle="1" w:styleId="Ttulo7Car">
    <w:name w:val="Título 7 Car"/>
    <w:link w:val="Ttulo7"/>
    <w:uiPriority w:val="9"/>
    <w:semiHidden/>
    <w:rsid w:val="002D54D9"/>
    <w:rPr>
      <w:rFonts w:ascii="Calibri Light" w:eastAsia="SimSun" w:hAnsi="Calibri Light" w:cs="Times New Roman"/>
      <w:i/>
      <w:iCs/>
      <w:color w:val="404040"/>
    </w:rPr>
  </w:style>
  <w:style w:type="character" w:customStyle="1" w:styleId="Ttulo8Car">
    <w:name w:val="Título 8 Car"/>
    <w:link w:val="Ttulo8"/>
    <w:uiPriority w:val="9"/>
    <w:semiHidden/>
    <w:rsid w:val="002D54D9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2D54D9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D54D9"/>
    <w:pPr>
      <w:spacing w:line="240" w:lineRule="auto"/>
    </w:pPr>
    <w:rPr>
      <w:b/>
      <w:bCs/>
      <w:color w:val="5B9BD5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A539B"/>
    <w:pPr>
      <w:pBdr>
        <w:bottom w:val="single" w:sz="8" w:space="4" w:color="5B9BD5"/>
      </w:pBdr>
      <w:spacing w:after="300" w:line="240" w:lineRule="auto"/>
      <w:contextualSpacing/>
    </w:pPr>
    <w:rPr>
      <w:rFonts w:eastAsia="SimSun"/>
      <w:color w:val="0070C0"/>
      <w:spacing w:val="5"/>
      <w:sz w:val="36"/>
      <w:szCs w:val="36"/>
    </w:rPr>
  </w:style>
  <w:style w:type="character" w:customStyle="1" w:styleId="TtuloCar">
    <w:name w:val="Título Car"/>
    <w:link w:val="Ttulo"/>
    <w:uiPriority w:val="10"/>
    <w:rsid w:val="009A539B"/>
    <w:rPr>
      <w:rFonts w:eastAsia="SimSun" w:cs="Times New Roman"/>
      <w:color w:val="0070C0"/>
      <w:spacing w:val="5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4D9"/>
    <w:pPr>
      <w:numPr>
        <w:ilvl w:val="1"/>
      </w:numPr>
    </w:pPr>
    <w:rPr>
      <w:rFonts w:ascii="Calibri Light" w:eastAsia="SimSun" w:hAnsi="Calibri Light"/>
      <w:i/>
      <w:iCs/>
      <w:color w:val="5B9BD5"/>
      <w:spacing w:val="15"/>
      <w:sz w:val="24"/>
      <w:szCs w:val="24"/>
    </w:rPr>
  </w:style>
  <w:style w:type="character" w:customStyle="1" w:styleId="SubttuloCar">
    <w:name w:val="Subtítulo Car"/>
    <w:link w:val="Subttulo"/>
    <w:uiPriority w:val="11"/>
    <w:rsid w:val="002D54D9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Textoennegrita">
    <w:name w:val="Strong"/>
    <w:uiPriority w:val="22"/>
    <w:qFormat/>
    <w:rsid w:val="002D54D9"/>
    <w:rPr>
      <w:b/>
      <w:bCs/>
    </w:rPr>
  </w:style>
  <w:style w:type="character" w:styleId="nfasis">
    <w:name w:val="Emphasis"/>
    <w:uiPriority w:val="20"/>
    <w:qFormat/>
    <w:rsid w:val="002D54D9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2D54D9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2D54D9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54D9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CitadestacadaCar">
    <w:name w:val="Cita destacada Car"/>
    <w:link w:val="Citadestacada"/>
    <w:uiPriority w:val="30"/>
    <w:rsid w:val="002D54D9"/>
    <w:rPr>
      <w:b/>
      <w:bCs/>
      <w:i/>
      <w:iCs/>
      <w:color w:val="5B9BD5"/>
    </w:rPr>
  </w:style>
  <w:style w:type="character" w:styleId="nfasissutil">
    <w:name w:val="Subtle Emphasis"/>
    <w:uiPriority w:val="19"/>
    <w:qFormat/>
    <w:rsid w:val="002D54D9"/>
    <w:rPr>
      <w:i/>
      <w:iCs/>
      <w:color w:val="808080"/>
    </w:rPr>
  </w:style>
  <w:style w:type="character" w:styleId="nfasisintenso">
    <w:name w:val="Intense Emphasis"/>
    <w:uiPriority w:val="21"/>
    <w:qFormat/>
    <w:rsid w:val="002D54D9"/>
    <w:rPr>
      <w:b/>
      <w:bCs/>
      <w:i/>
      <w:iCs/>
      <w:color w:val="5B9BD5"/>
    </w:rPr>
  </w:style>
  <w:style w:type="character" w:styleId="Referenciasutil">
    <w:name w:val="Subtle Reference"/>
    <w:uiPriority w:val="31"/>
    <w:qFormat/>
    <w:rsid w:val="002D54D9"/>
    <w:rPr>
      <w:smallCaps/>
      <w:color w:val="ED7D31"/>
      <w:u w:val="single"/>
    </w:rPr>
  </w:style>
  <w:style w:type="character" w:styleId="Referenciaintensa">
    <w:name w:val="Intense Reference"/>
    <w:uiPriority w:val="32"/>
    <w:qFormat/>
    <w:rsid w:val="002D54D9"/>
    <w:rPr>
      <w:b/>
      <w:bCs/>
      <w:smallCaps/>
      <w:color w:val="ED7D31"/>
      <w:spacing w:val="5"/>
      <w:u w:val="single"/>
    </w:rPr>
  </w:style>
  <w:style w:type="character" w:styleId="Ttulodellibro">
    <w:name w:val="Book Title"/>
    <w:uiPriority w:val="33"/>
    <w:qFormat/>
    <w:rsid w:val="002D54D9"/>
    <w:rPr>
      <w:b/>
      <w:bCs/>
      <w:smallCaps/>
      <w:spacing w:val="5"/>
    </w:rPr>
  </w:style>
  <w:style w:type="table" w:styleId="Cuadrculaclara-nfasis5">
    <w:name w:val="Light Grid Accent 5"/>
    <w:basedOn w:val="Tablanormal"/>
    <w:uiPriority w:val="62"/>
    <w:rsid w:val="009E5936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96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19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65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CEAC\Centro%20iFP\Plantillas%20documentaci&#243;n%20iFP\Plantilla%20Word%20p&#225;gina%20simple_Vertic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D4EEF-14F8-4E7C-B47A-5B9FCFAD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Word página simple_Vertical.dotx</Template>
  <TotalTime>14</TotalTime>
  <Pages>5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Planeta Sistemas y Operaciones</dc:creator>
  <cp:keywords/>
  <cp:lastModifiedBy>Alejandro Casares Dominguez</cp:lastModifiedBy>
  <cp:revision>2</cp:revision>
  <cp:lastPrinted>2021-10-26T10:56:00Z</cp:lastPrinted>
  <dcterms:created xsi:type="dcterms:W3CDTF">2023-01-19T15:59:00Z</dcterms:created>
  <dcterms:modified xsi:type="dcterms:W3CDTF">2023-01-19T15:59:00Z</dcterms:modified>
</cp:coreProperties>
</file>